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BD13" w14:textId="3D1BCD6B" w:rsidR="003D57BC" w:rsidRDefault="00A26204" w:rsidP="009A6187">
      <w:pPr>
        <w:ind w:left="-360" w:right="-360"/>
        <w:jc w:val="center"/>
        <w:rPr>
          <w:b/>
          <w:sz w:val="32"/>
          <w:szCs w:val="32"/>
        </w:rPr>
      </w:pPr>
      <w:r w:rsidRPr="009A6187">
        <w:rPr>
          <w:b/>
          <w:sz w:val="32"/>
          <w:szCs w:val="32"/>
        </w:rPr>
        <w:t>Travis Stark</w:t>
      </w:r>
    </w:p>
    <w:p w14:paraId="62E73613" w14:textId="77777777" w:rsidR="003C3C07" w:rsidRDefault="003C3C07" w:rsidP="003C3C07">
      <w:pPr>
        <w:ind w:left="-360" w:right="-360"/>
        <w:jc w:val="center"/>
        <w:rPr>
          <w:sz w:val="20"/>
        </w:rPr>
      </w:pPr>
      <w:r w:rsidRPr="00F76210">
        <w:rPr>
          <w:sz w:val="20"/>
        </w:rPr>
        <w:t xml:space="preserve"> </w:t>
      </w:r>
    </w:p>
    <w:p w14:paraId="7FD1478B" w14:textId="5B126352" w:rsidR="003C3C07" w:rsidRPr="003C3C07" w:rsidRDefault="003C3C07" w:rsidP="003C3C07">
      <w:pPr>
        <w:ind w:left="-360" w:right="-360"/>
        <w:jc w:val="center"/>
        <w:rPr>
          <w:sz w:val="18"/>
        </w:rPr>
      </w:pPr>
      <w:r w:rsidRPr="003C3C07">
        <w:rPr>
          <w:sz w:val="18"/>
        </w:rPr>
        <w:t>(813) 362-8598</w:t>
      </w:r>
    </w:p>
    <w:p w14:paraId="170B269D" w14:textId="67C32008" w:rsidR="00F43092" w:rsidRDefault="00F43092" w:rsidP="003C3C07">
      <w:pPr>
        <w:pStyle w:val="ListParagraph"/>
        <w:ind w:left="0" w:right="40"/>
        <w:jc w:val="center"/>
        <w:rPr>
          <w:sz w:val="18"/>
          <w:szCs w:val="20"/>
        </w:rPr>
      </w:pPr>
      <w:r w:rsidRPr="00F43092">
        <w:rPr>
          <w:sz w:val="18"/>
          <w:szCs w:val="20"/>
        </w:rPr>
        <w:t>tstark93@live.com</w:t>
      </w:r>
    </w:p>
    <w:p w14:paraId="57EBA7B8" w14:textId="20307932" w:rsidR="00F43092" w:rsidRPr="00F43092" w:rsidRDefault="00F43092" w:rsidP="00F43092">
      <w:pPr>
        <w:ind w:left="1440" w:hanging="1440"/>
        <w:jc w:val="center"/>
        <w:rPr>
          <w:sz w:val="18"/>
          <w:szCs w:val="20"/>
        </w:rPr>
      </w:pPr>
      <w:r w:rsidRPr="00F43092">
        <w:rPr>
          <w:sz w:val="18"/>
          <w:szCs w:val="20"/>
        </w:rPr>
        <w:t>Tamp</w:t>
      </w:r>
      <w:r>
        <w:rPr>
          <w:sz w:val="18"/>
          <w:szCs w:val="20"/>
        </w:rPr>
        <w:t>a, FL</w:t>
      </w:r>
      <w:bookmarkStart w:id="0" w:name="_GoBack"/>
      <w:bookmarkEnd w:id="0"/>
    </w:p>
    <w:p w14:paraId="25E0318C" w14:textId="1D681FF6" w:rsidR="00A13A13" w:rsidRPr="008833B0" w:rsidRDefault="00A13A13" w:rsidP="002F5465">
      <w:pPr>
        <w:ind w:left="1440" w:hanging="1440"/>
        <w:rPr>
          <w:sz w:val="20"/>
          <w:szCs w:val="20"/>
        </w:rPr>
      </w:pPr>
      <w:r w:rsidRPr="008833B0">
        <w:rPr>
          <w:b/>
          <w:sz w:val="20"/>
          <w:szCs w:val="20"/>
        </w:rPr>
        <w:t>OBJECTIVE</w:t>
      </w:r>
      <w:r w:rsidR="00A26204" w:rsidRPr="008833B0">
        <w:rPr>
          <w:sz w:val="20"/>
          <w:szCs w:val="20"/>
        </w:rPr>
        <w:t xml:space="preserve">  </w:t>
      </w:r>
      <w:r w:rsidR="002F5465" w:rsidRPr="008833B0">
        <w:rPr>
          <w:sz w:val="20"/>
          <w:szCs w:val="20"/>
        </w:rPr>
        <w:tab/>
      </w:r>
    </w:p>
    <w:p w14:paraId="24339B84" w14:textId="248F28BC" w:rsidR="003D531B" w:rsidRPr="008833B0" w:rsidRDefault="00A544CB" w:rsidP="00DF0834">
      <w:pPr>
        <w:ind w:left="432"/>
        <w:rPr>
          <w:sz w:val="20"/>
          <w:szCs w:val="20"/>
        </w:rPr>
      </w:pPr>
      <w:r w:rsidRPr="008833B0">
        <w:rPr>
          <w:sz w:val="20"/>
          <w:szCs w:val="20"/>
        </w:rPr>
        <w:t xml:space="preserve">Seeking </w:t>
      </w:r>
      <w:r w:rsidR="00FC324B">
        <w:rPr>
          <w:sz w:val="20"/>
          <w:szCs w:val="20"/>
        </w:rPr>
        <w:t xml:space="preserve">a </w:t>
      </w:r>
      <w:r w:rsidR="00D24894">
        <w:rPr>
          <w:sz w:val="20"/>
          <w:szCs w:val="20"/>
        </w:rPr>
        <w:t>full-time position as an engineer</w:t>
      </w:r>
      <w:r w:rsidR="00C9606B">
        <w:rPr>
          <w:sz w:val="20"/>
          <w:szCs w:val="20"/>
        </w:rPr>
        <w:t>,</w:t>
      </w:r>
      <w:r w:rsidR="00290E87">
        <w:rPr>
          <w:sz w:val="20"/>
          <w:szCs w:val="20"/>
        </w:rPr>
        <w:t xml:space="preserve"> wher</w:t>
      </w:r>
      <w:r w:rsidR="00B436F3">
        <w:rPr>
          <w:sz w:val="20"/>
          <w:szCs w:val="20"/>
        </w:rPr>
        <w:t xml:space="preserve">e I </w:t>
      </w:r>
      <w:r w:rsidR="00F76210">
        <w:rPr>
          <w:sz w:val="20"/>
          <w:szCs w:val="20"/>
        </w:rPr>
        <w:t xml:space="preserve">will </w:t>
      </w:r>
      <w:r w:rsidR="00CC3C99">
        <w:rPr>
          <w:sz w:val="20"/>
          <w:szCs w:val="20"/>
        </w:rPr>
        <w:t>be able to advance my skillset and enhance</w:t>
      </w:r>
      <w:r w:rsidR="00F76210">
        <w:rPr>
          <w:sz w:val="20"/>
          <w:szCs w:val="20"/>
        </w:rPr>
        <w:t xml:space="preserve"> the </w:t>
      </w:r>
      <w:r w:rsidR="00290E87">
        <w:rPr>
          <w:sz w:val="20"/>
          <w:szCs w:val="20"/>
        </w:rPr>
        <w:t>company</w:t>
      </w:r>
      <w:r w:rsidR="003C7409">
        <w:rPr>
          <w:sz w:val="20"/>
          <w:szCs w:val="20"/>
        </w:rPr>
        <w:t>’</w:t>
      </w:r>
      <w:r w:rsidR="00847163">
        <w:rPr>
          <w:sz w:val="20"/>
          <w:szCs w:val="20"/>
        </w:rPr>
        <w:t xml:space="preserve">s </w:t>
      </w:r>
      <w:r w:rsidR="00F76210">
        <w:rPr>
          <w:sz w:val="20"/>
          <w:szCs w:val="20"/>
        </w:rPr>
        <w:t>operation</w:t>
      </w:r>
      <w:r w:rsidR="004760CB">
        <w:rPr>
          <w:sz w:val="20"/>
          <w:szCs w:val="20"/>
        </w:rPr>
        <w:t>s</w:t>
      </w:r>
      <w:r w:rsidR="00F76210">
        <w:rPr>
          <w:sz w:val="20"/>
          <w:szCs w:val="20"/>
        </w:rPr>
        <w:t>.</w:t>
      </w:r>
    </w:p>
    <w:p w14:paraId="6AE1DA89" w14:textId="77777777" w:rsidR="002F5465" w:rsidRPr="00536927" w:rsidRDefault="002F5465" w:rsidP="002F5465">
      <w:pPr>
        <w:ind w:left="1440" w:hanging="1440"/>
        <w:rPr>
          <w:sz w:val="10"/>
          <w:szCs w:val="20"/>
        </w:rPr>
      </w:pPr>
    </w:p>
    <w:p w14:paraId="4B766933" w14:textId="77777777" w:rsidR="00A13A13" w:rsidRPr="008833B0" w:rsidRDefault="00A13A13" w:rsidP="00B54C5C">
      <w:pPr>
        <w:ind w:left="1440" w:hanging="1440"/>
        <w:rPr>
          <w:sz w:val="20"/>
          <w:szCs w:val="20"/>
        </w:rPr>
      </w:pPr>
      <w:r w:rsidRPr="008833B0">
        <w:rPr>
          <w:b/>
          <w:sz w:val="20"/>
          <w:szCs w:val="20"/>
        </w:rPr>
        <w:t>EDUCATION</w:t>
      </w:r>
      <w:r w:rsidR="002F5465" w:rsidRPr="008833B0">
        <w:rPr>
          <w:sz w:val="20"/>
          <w:szCs w:val="20"/>
        </w:rPr>
        <w:tab/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5173"/>
      </w:tblGrid>
      <w:tr w:rsidR="00073337" w14:paraId="34CC36AD" w14:textId="77777777" w:rsidTr="00073337">
        <w:tc>
          <w:tcPr>
            <w:tcW w:w="5172" w:type="dxa"/>
          </w:tcPr>
          <w:p w14:paraId="595C1C93" w14:textId="59CA9346" w:rsidR="00073337" w:rsidRDefault="00073337" w:rsidP="001B2D7C">
            <w:pPr>
              <w:rPr>
                <w:b/>
                <w:sz w:val="20"/>
                <w:szCs w:val="20"/>
                <w:u w:val="single"/>
              </w:rPr>
            </w:pPr>
            <w:r w:rsidRPr="0048344E">
              <w:rPr>
                <w:b/>
                <w:sz w:val="20"/>
                <w:szCs w:val="20"/>
                <w:u w:val="single"/>
              </w:rPr>
              <w:t>Bachelor of Science in Chemical Engineering</w:t>
            </w:r>
          </w:p>
        </w:tc>
        <w:tc>
          <w:tcPr>
            <w:tcW w:w="5173" w:type="dxa"/>
          </w:tcPr>
          <w:p w14:paraId="3DC11EED" w14:textId="5440ECD5" w:rsidR="00073337" w:rsidRDefault="00073337" w:rsidP="00073337">
            <w:pPr>
              <w:jc w:val="right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Graduated</w:t>
            </w:r>
            <w:r w:rsidRPr="008833B0">
              <w:rPr>
                <w:b/>
                <w:sz w:val="20"/>
                <w:szCs w:val="20"/>
              </w:rPr>
              <w:t>: May 2016</w:t>
            </w:r>
          </w:p>
        </w:tc>
      </w:tr>
    </w:tbl>
    <w:p w14:paraId="665ADED0" w14:textId="4FD0B334" w:rsidR="00DF0834" w:rsidRDefault="00DF0834" w:rsidP="008833B0">
      <w:pPr>
        <w:ind w:left="1080" w:hanging="648"/>
        <w:rPr>
          <w:b/>
          <w:sz w:val="20"/>
          <w:szCs w:val="20"/>
        </w:rPr>
      </w:pPr>
      <w:r w:rsidRPr="00DF0834">
        <w:rPr>
          <w:b/>
          <w:sz w:val="20"/>
          <w:szCs w:val="20"/>
        </w:rPr>
        <w:t>University of Florida, Gainesville</w:t>
      </w:r>
    </w:p>
    <w:p w14:paraId="14B431C7" w14:textId="463FE017" w:rsidR="00DF0834" w:rsidRDefault="00A13A13" w:rsidP="00DF0834">
      <w:pPr>
        <w:ind w:left="1080" w:hanging="648"/>
        <w:rPr>
          <w:sz w:val="20"/>
          <w:szCs w:val="20"/>
        </w:rPr>
      </w:pPr>
      <w:r w:rsidRPr="008833B0">
        <w:rPr>
          <w:b/>
          <w:sz w:val="20"/>
          <w:szCs w:val="20"/>
        </w:rPr>
        <w:t>Relevant Coursework</w:t>
      </w:r>
      <w:r w:rsidRPr="008833B0">
        <w:rPr>
          <w:sz w:val="20"/>
          <w:szCs w:val="20"/>
        </w:rPr>
        <w:t xml:space="preserve">: </w:t>
      </w:r>
      <w:r w:rsidR="00BB463B">
        <w:rPr>
          <w:sz w:val="20"/>
          <w:szCs w:val="20"/>
        </w:rPr>
        <w:t xml:space="preserve"> </w:t>
      </w:r>
      <w:r w:rsidR="00194463" w:rsidRPr="008833B0">
        <w:rPr>
          <w:sz w:val="20"/>
          <w:szCs w:val="20"/>
        </w:rPr>
        <w:t>Microelectronic Circuits</w:t>
      </w:r>
      <w:r w:rsidR="005E0777">
        <w:rPr>
          <w:sz w:val="20"/>
          <w:szCs w:val="20"/>
        </w:rPr>
        <w:t>, Circuits 1</w:t>
      </w:r>
      <w:r w:rsidR="008F5A1C">
        <w:rPr>
          <w:sz w:val="20"/>
          <w:szCs w:val="20"/>
        </w:rPr>
        <w:t>, Analytical Chemistry</w:t>
      </w:r>
      <w:r w:rsidR="00D20130">
        <w:rPr>
          <w:sz w:val="20"/>
          <w:szCs w:val="20"/>
        </w:rPr>
        <w:t>, Unit Operations Lab, Process Control</w:t>
      </w:r>
    </w:p>
    <w:p w14:paraId="6362061B" w14:textId="6678D928" w:rsidR="0048344E" w:rsidRDefault="00F94BAB" w:rsidP="00BB463B">
      <w:pPr>
        <w:ind w:left="2430"/>
        <w:rPr>
          <w:sz w:val="20"/>
          <w:szCs w:val="20"/>
        </w:rPr>
      </w:pPr>
      <w:r>
        <w:rPr>
          <w:sz w:val="20"/>
          <w:szCs w:val="20"/>
        </w:rPr>
        <w:t>Process Design</w:t>
      </w:r>
      <w:r w:rsidR="001B2D7C">
        <w:rPr>
          <w:sz w:val="20"/>
          <w:szCs w:val="20"/>
        </w:rPr>
        <w:t>, Java, and Biomolecular Engineering</w:t>
      </w:r>
    </w:p>
    <w:p w14:paraId="0A119F6F" w14:textId="1CC732FA" w:rsidR="001B2D7C" w:rsidRDefault="00BB463B" w:rsidP="00DF0834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Process</w:t>
      </w:r>
      <w:r w:rsidR="00A06C03">
        <w:rPr>
          <w:sz w:val="20"/>
          <w:szCs w:val="20"/>
        </w:rPr>
        <w:t xml:space="preserve"> design project focused on creating</w:t>
      </w:r>
      <w:r w:rsidR="00CC3C99">
        <w:rPr>
          <w:sz w:val="20"/>
          <w:szCs w:val="20"/>
        </w:rPr>
        <w:t xml:space="preserve"> a </w:t>
      </w:r>
      <w:r w:rsidR="00A06C03">
        <w:rPr>
          <w:sz w:val="20"/>
          <w:szCs w:val="20"/>
        </w:rPr>
        <w:t xml:space="preserve">plant for the production of Di-tert-butyl Peroxide by utilizing </w:t>
      </w:r>
      <w:r w:rsidR="008452DA">
        <w:rPr>
          <w:sz w:val="20"/>
          <w:szCs w:val="20"/>
        </w:rPr>
        <w:t xml:space="preserve">Aspen Plus  and </w:t>
      </w:r>
      <w:r w:rsidR="00A06C03">
        <w:rPr>
          <w:sz w:val="20"/>
          <w:szCs w:val="20"/>
        </w:rPr>
        <w:t>Unisim to create simulations of reaction and separation processes according to specification</w:t>
      </w:r>
      <w:r w:rsidR="003E0212">
        <w:rPr>
          <w:sz w:val="20"/>
          <w:szCs w:val="20"/>
        </w:rPr>
        <w:t>s provided and research obtained</w:t>
      </w:r>
    </w:p>
    <w:p w14:paraId="535AB0A1" w14:textId="196FD261" w:rsidR="008C444B" w:rsidRDefault="008C444B" w:rsidP="00DF0834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 part of the Biomolecular Engineering course, completed a project involving the creation and proposal of a theoretical startup company relating to the biomedical field (3D bioprinting of dermal tissue)</w:t>
      </w:r>
    </w:p>
    <w:p w14:paraId="5C96ADE9" w14:textId="77777777" w:rsidR="00073337" w:rsidRPr="00536927" w:rsidRDefault="00073337" w:rsidP="00536927">
      <w:pPr>
        <w:rPr>
          <w:sz w:val="10"/>
          <w:szCs w:val="20"/>
        </w:rPr>
      </w:pP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5173"/>
      </w:tblGrid>
      <w:tr w:rsidR="00073337" w14:paraId="0CD17053" w14:textId="77777777" w:rsidTr="00955429">
        <w:tc>
          <w:tcPr>
            <w:tcW w:w="5172" w:type="dxa"/>
          </w:tcPr>
          <w:p w14:paraId="6EC8F60E" w14:textId="5E264087" w:rsidR="00073337" w:rsidRDefault="00073337" w:rsidP="00955429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Hong Kong University of Science and Technology</w:t>
            </w:r>
          </w:p>
        </w:tc>
        <w:tc>
          <w:tcPr>
            <w:tcW w:w="5173" w:type="dxa"/>
          </w:tcPr>
          <w:p w14:paraId="2E945D70" w14:textId="7565C72B" w:rsidR="00073337" w:rsidRDefault="00073337" w:rsidP="00955429">
            <w:pPr>
              <w:jc w:val="right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Exchange Program: Fall 2015</w:t>
            </w:r>
          </w:p>
        </w:tc>
      </w:tr>
    </w:tbl>
    <w:p w14:paraId="210C1650" w14:textId="53743E4F" w:rsidR="001B2D7C" w:rsidRPr="00073337" w:rsidRDefault="001B2D7C" w:rsidP="00DF0834">
      <w:pPr>
        <w:ind w:firstLine="450"/>
        <w:rPr>
          <w:b/>
          <w:sz w:val="20"/>
          <w:szCs w:val="20"/>
        </w:rPr>
      </w:pPr>
      <w:r>
        <w:rPr>
          <w:b/>
          <w:sz w:val="20"/>
          <w:szCs w:val="20"/>
        </w:rPr>
        <w:t>Relevant Coursework:</w:t>
      </w:r>
      <w:r>
        <w:rPr>
          <w:sz w:val="20"/>
          <w:szCs w:val="20"/>
        </w:rPr>
        <w:t xml:space="preserve">  Environmental Control, Environmental C</w:t>
      </w:r>
      <w:r w:rsidR="00CD0DE5">
        <w:rPr>
          <w:sz w:val="20"/>
          <w:szCs w:val="20"/>
        </w:rPr>
        <w:t>hemistry, Semiconductor Devices</w:t>
      </w:r>
    </w:p>
    <w:p w14:paraId="54E1C832" w14:textId="5E637EB9" w:rsidR="00A06C03" w:rsidRDefault="004760CB" w:rsidP="00DF0834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Tasked with a project of proposing a solution to Hong Kong’s cu</w:t>
      </w:r>
      <w:r w:rsidR="00A06C03">
        <w:rPr>
          <w:sz w:val="20"/>
          <w:szCs w:val="20"/>
        </w:rPr>
        <w:t>rrent waste management problems</w:t>
      </w:r>
      <w:r w:rsidR="00BA2218">
        <w:rPr>
          <w:sz w:val="20"/>
          <w:szCs w:val="20"/>
        </w:rPr>
        <w:t xml:space="preserve"> </w:t>
      </w:r>
      <w:r w:rsidR="00D61A04">
        <w:rPr>
          <w:sz w:val="20"/>
          <w:szCs w:val="20"/>
        </w:rPr>
        <w:t>which was</w:t>
      </w:r>
      <w:r w:rsidR="00ED367A">
        <w:rPr>
          <w:sz w:val="20"/>
          <w:szCs w:val="20"/>
        </w:rPr>
        <w:t xml:space="preserve"> solved </w:t>
      </w:r>
      <w:r w:rsidR="00BA2218">
        <w:rPr>
          <w:sz w:val="20"/>
          <w:szCs w:val="20"/>
        </w:rPr>
        <w:t>through research and theoretical design of a waste-to-energy plant</w:t>
      </w:r>
      <w:r w:rsidR="00955429">
        <w:rPr>
          <w:sz w:val="20"/>
          <w:szCs w:val="20"/>
        </w:rPr>
        <w:t xml:space="preserve"> utilizing a fluidized-bed incineration system.</w:t>
      </w:r>
    </w:p>
    <w:p w14:paraId="29420EFF" w14:textId="77777777" w:rsidR="00B54C5C" w:rsidRPr="00536927" w:rsidRDefault="00B54C5C" w:rsidP="00B54C5C">
      <w:pPr>
        <w:rPr>
          <w:sz w:val="10"/>
          <w:szCs w:val="20"/>
        </w:rPr>
      </w:pPr>
    </w:p>
    <w:p w14:paraId="558D81EC" w14:textId="77777777" w:rsidR="00C45A65" w:rsidRPr="008833B0" w:rsidRDefault="00C45A65" w:rsidP="00C45A65">
      <w:pPr>
        <w:rPr>
          <w:sz w:val="20"/>
          <w:szCs w:val="20"/>
        </w:rPr>
      </w:pPr>
      <w:r w:rsidRPr="008833B0">
        <w:rPr>
          <w:b/>
          <w:sz w:val="20"/>
          <w:szCs w:val="20"/>
        </w:rPr>
        <w:t>SKILLS</w:t>
      </w:r>
    </w:p>
    <w:p w14:paraId="30BE171F" w14:textId="77777777" w:rsidR="00C45A65" w:rsidRPr="00B31C5F" w:rsidRDefault="00C45A65" w:rsidP="00C45A65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>
        <w:rPr>
          <w:sz w:val="20"/>
          <w:szCs w:val="20"/>
        </w:rPr>
        <w:t>Honeywell Unisim and Aspen Plus</w:t>
      </w:r>
    </w:p>
    <w:p w14:paraId="0789D8AE" w14:textId="089E8BED" w:rsidR="00C45A65" w:rsidRPr="00F71B02" w:rsidRDefault="00C45A65" w:rsidP="00C45A65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>
        <w:rPr>
          <w:sz w:val="20"/>
          <w:szCs w:val="20"/>
        </w:rPr>
        <w:t>Gas Chromatography, FTIR/NMR Spectroscopy</w:t>
      </w:r>
      <w:r w:rsidR="007427D1">
        <w:rPr>
          <w:sz w:val="20"/>
          <w:szCs w:val="20"/>
        </w:rPr>
        <w:t>, Distillation, Crystallization</w:t>
      </w:r>
    </w:p>
    <w:p w14:paraId="4E4A4B93" w14:textId="76B4BFC2" w:rsidR="00C45A65" w:rsidRPr="00BA2218" w:rsidRDefault="00C45A65" w:rsidP="00C45A65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3E0212">
        <w:rPr>
          <w:sz w:val="20"/>
          <w:szCs w:val="20"/>
        </w:rPr>
        <w:t>Java</w:t>
      </w:r>
      <w:r>
        <w:rPr>
          <w:sz w:val="20"/>
          <w:szCs w:val="20"/>
        </w:rPr>
        <w:t>,</w:t>
      </w:r>
      <w:r w:rsidR="006A69CA">
        <w:rPr>
          <w:sz w:val="20"/>
          <w:szCs w:val="20"/>
        </w:rPr>
        <w:t xml:space="preserve"> JavaScript, JQuery, Ruby,</w:t>
      </w:r>
      <w:r w:rsidR="000A7E81">
        <w:rPr>
          <w:sz w:val="20"/>
          <w:szCs w:val="20"/>
        </w:rPr>
        <w:t xml:space="preserve"> Excel </w:t>
      </w:r>
      <w:r w:rsidRPr="003E0212">
        <w:rPr>
          <w:sz w:val="20"/>
          <w:szCs w:val="20"/>
        </w:rPr>
        <w:t>VBA, HTML</w:t>
      </w:r>
      <w:r w:rsidR="006A69CA">
        <w:rPr>
          <w:sz w:val="20"/>
          <w:szCs w:val="20"/>
        </w:rPr>
        <w:t>5, CSS3/Sass</w:t>
      </w:r>
      <w:r w:rsidRPr="003E0212">
        <w:rPr>
          <w:sz w:val="20"/>
          <w:szCs w:val="20"/>
        </w:rPr>
        <w:t xml:space="preserve">, </w:t>
      </w:r>
      <w:r>
        <w:rPr>
          <w:sz w:val="20"/>
          <w:szCs w:val="20"/>
        </w:rPr>
        <w:t>Xamarin</w:t>
      </w:r>
      <w:r w:rsidR="00536927">
        <w:rPr>
          <w:sz w:val="20"/>
          <w:szCs w:val="20"/>
        </w:rPr>
        <w:t xml:space="preserve"> Mobile App Developmen</w:t>
      </w:r>
      <w:r w:rsidR="00ED2B50">
        <w:rPr>
          <w:sz w:val="20"/>
          <w:szCs w:val="20"/>
        </w:rPr>
        <w:t>t</w:t>
      </w:r>
      <w:r w:rsidR="006A69CA">
        <w:rPr>
          <w:sz w:val="20"/>
          <w:szCs w:val="20"/>
        </w:rPr>
        <w:t xml:space="preserve"> in</w:t>
      </w:r>
      <w:r w:rsidR="006A69CA">
        <w:t xml:space="preserve"> </w:t>
      </w:r>
      <w:r w:rsidR="006A69CA">
        <w:rPr>
          <w:sz w:val="20"/>
          <w:szCs w:val="20"/>
        </w:rPr>
        <w:t>C#</w:t>
      </w:r>
    </w:p>
    <w:p w14:paraId="597ADA79" w14:textId="0F08EF39" w:rsidR="00536927" w:rsidRPr="003E0212" w:rsidRDefault="00C45A65" w:rsidP="00955429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9D0C24">
        <w:rPr>
          <w:sz w:val="20"/>
          <w:szCs w:val="20"/>
        </w:rPr>
        <w:t>Automatic and Statistical Process Control</w:t>
      </w:r>
    </w:p>
    <w:p w14:paraId="6B06DA41" w14:textId="134DC315" w:rsidR="00C45A65" w:rsidRPr="008833B0" w:rsidRDefault="00C45A65" w:rsidP="00C45A65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>
        <w:rPr>
          <w:sz w:val="20"/>
          <w:szCs w:val="20"/>
        </w:rPr>
        <w:t>Microsoft Office 2016</w:t>
      </w:r>
      <w:r w:rsidRPr="008833B0">
        <w:rPr>
          <w:sz w:val="20"/>
          <w:szCs w:val="20"/>
        </w:rPr>
        <w:t>, Microsoft Visual Studio 201</w:t>
      </w:r>
      <w:r>
        <w:rPr>
          <w:sz w:val="20"/>
          <w:szCs w:val="20"/>
        </w:rPr>
        <w:t>5</w:t>
      </w:r>
      <w:r w:rsidRPr="008833B0">
        <w:rPr>
          <w:sz w:val="20"/>
          <w:szCs w:val="20"/>
        </w:rPr>
        <w:t>, Microsoft Expression Studio 201</w:t>
      </w:r>
      <w:r>
        <w:rPr>
          <w:sz w:val="20"/>
          <w:szCs w:val="20"/>
        </w:rPr>
        <w:t>5,</w:t>
      </w:r>
      <w:r w:rsidRPr="008833B0">
        <w:rPr>
          <w:sz w:val="20"/>
          <w:szCs w:val="20"/>
        </w:rPr>
        <w:t xml:space="preserve"> Adobe Creative Suite</w:t>
      </w:r>
      <w:r w:rsidR="006C662A">
        <w:rPr>
          <w:sz w:val="20"/>
          <w:szCs w:val="20"/>
        </w:rPr>
        <w:t>, Eclipse, Xcode</w:t>
      </w:r>
    </w:p>
    <w:p w14:paraId="00EFD7EB" w14:textId="77777777" w:rsidR="00C45A65" w:rsidRPr="008833B0" w:rsidRDefault="00C45A65" w:rsidP="00C45A65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>
        <w:rPr>
          <w:sz w:val="20"/>
          <w:szCs w:val="20"/>
        </w:rPr>
        <w:t>Intermediate knowledge of German</w:t>
      </w:r>
    </w:p>
    <w:p w14:paraId="270E2B38" w14:textId="77777777" w:rsidR="00FE6833" w:rsidRPr="00536927" w:rsidRDefault="00FE6833" w:rsidP="00C45A65">
      <w:pPr>
        <w:rPr>
          <w:sz w:val="10"/>
          <w:szCs w:val="20"/>
        </w:rPr>
      </w:pPr>
    </w:p>
    <w:p w14:paraId="45B8CB86" w14:textId="284EB492" w:rsidR="00573EF1" w:rsidRPr="008833B0" w:rsidRDefault="007C4949" w:rsidP="0047421B">
      <w:pPr>
        <w:rPr>
          <w:b/>
          <w:sz w:val="20"/>
          <w:szCs w:val="20"/>
        </w:rPr>
      </w:pPr>
      <w:r w:rsidRPr="008833B0">
        <w:rPr>
          <w:b/>
          <w:sz w:val="20"/>
          <w:szCs w:val="20"/>
        </w:rPr>
        <w:t>INVOLVEMENT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5173"/>
      </w:tblGrid>
      <w:tr w:rsidR="004E6611" w14:paraId="139E75B3" w14:textId="77777777" w:rsidTr="00955429">
        <w:tc>
          <w:tcPr>
            <w:tcW w:w="5172" w:type="dxa"/>
          </w:tcPr>
          <w:p w14:paraId="13AA45CE" w14:textId="09D34248" w:rsidR="004E6611" w:rsidRPr="004E6611" w:rsidRDefault="004E6611" w:rsidP="00955429">
            <w:pPr>
              <w:rPr>
                <w:b/>
                <w:sz w:val="20"/>
                <w:szCs w:val="20"/>
              </w:rPr>
            </w:pPr>
            <w:r w:rsidRPr="008833B0">
              <w:rPr>
                <w:b/>
                <w:sz w:val="20"/>
                <w:szCs w:val="20"/>
              </w:rPr>
              <w:t>American Institute of Chemical Engineers</w:t>
            </w:r>
            <w:r w:rsidRPr="008833B0">
              <w:rPr>
                <w:sz w:val="20"/>
                <w:szCs w:val="20"/>
              </w:rPr>
              <w:t xml:space="preserve"> </w:t>
            </w:r>
            <w:r w:rsidRPr="008833B0">
              <w:rPr>
                <w:b/>
                <w:sz w:val="20"/>
                <w:szCs w:val="20"/>
              </w:rPr>
              <w:t>(AIChE)</w:t>
            </w:r>
          </w:p>
        </w:tc>
        <w:tc>
          <w:tcPr>
            <w:tcW w:w="5173" w:type="dxa"/>
          </w:tcPr>
          <w:p w14:paraId="0644AC9B" w14:textId="4BD62289" w:rsidR="004E6611" w:rsidRDefault="004E6611" w:rsidP="00536927">
            <w:pPr>
              <w:jc w:val="right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August 2011</w:t>
            </w:r>
            <w:r w:rsidRPr="008833B0">
              <w:rPr>
                <w:b/>
                <w:sz w:val="20"/>
                <w:szCs w:val="20"/>
              </w:rPr>
              <w:t xml:space="preserve"> – </w:t>
            </w:r>
            <w:r w:rsidR="00536927">
              <w:rPr>
                <w:b/>
                <w:sz w:val="20"/>
                <w:szCs w:val="20"/>
              </w:rPr>
              <w:t>Present</w:t>
            </w:r>
          </w:p>
        </w:tc>
      </w:tr>
    </w:tbl>
    <w:p w14:paraId="6E7211B0" w14:textId="13F2D1D3" w:rsidR="007C4949" w:rsidRPr="008833B0" w:rsidRDefault="003978C8" w:rsidP="00DE5487">
      <w:pPr>
        <w:pStyle w:val="ListParagraph"/>
        <w:numPr>
          <w:ilvl w:val="0"/>
          <w:numId w:val="16"/>
        </w:numPr>
        <w:ind w:left="1080"/>
        <w:rPr>
          <w:sz w:val="20"/>
          <w:szCs w:val="20"/>
        </w:rPr>
      </w:pPr>
      <w:r w:rsidRPr="008833B0">
        <w:rPr>
          <w:sz w:val="20"/>
          <w:szCs w:val="20"/>
          <w:u w:val="single"/>
        </w:rPr>
        <w:t>Webmaster</w:t>
      </w:r>
    </w:p>
    <w:p w14:paraId="7D879C23" w14:textId="77776AA9" w:rsidR="00FE6833" w:rsidRDefault="00F76210" w:rsidP="00FE6833">
      <w:pPr>
        <w:pStyle w:val="ListParagraph"/>
        <w:numPr>
          <w:ilvl w:val="1"/>
          <w:numId w:val="16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M</w:t>
      </w:r>
      <w:r w:rsidR="007C4949" w:rsidRPr="008833B0">
        <w:rPr>
          <w:sz w:val="20"/>
          <w:szCs w:val="20"/>
        </w:rPr>
        <w:t>ainta</w:t>
      </w:r>
      <w:r>
        <w:rPr>
          <w:sz w:val="20"/>
          <w:szCs w:val="20"/>
        </w:rPr>
        <w:t>ined</w:t>
      </w:r>
      <w:r w:rsidR="005E0777">
        <w:rPr>
          <w:sz w:val="20"/>
          <w:szCs w:val="20"/>
        </w:rPr>
        <w:t xml:space="preserve"> the web presence of AIChE</w:t>
      </w:r>
      <w:r w:rsidR="00910F4D">
        <w:rPr>
          <w:sz w:val="20"/>
          <w:szCs w:val="20"/>
        </w:rPr>
        <w:t xml:space="preserve"> and redesigned the organization</w:t>
      </w:r>
      <w:r w:rsidR="003A09DD">
        <w:rPr>
          <w:sz w:val="20"/>
          <w:szCs w:val="20"/>
        </w:rPr>
        <w:t>’</w:t>
      </w:r>
      <w:r w:rsidR="00910F4D">
        <w:rPr>
          <w:sz w:val="20"/>
          <w:szCs w:val="20"/>
        </w:rPr>
        <w:t>s website</w:t>
      </w:r>
    </w:p>
    <w:p w14:paraId="027DA200" w14:textId="77777777" w:rsidR="001614D5" w:rsidRPr="001614D5" w:rsidRDefault="001614D5" w:rsidP="001614D5">
      <w:pPr>
        <w:pStyle w:val="ListParagraph"/>
        <w:numPr>
          <w:ilvl w:val="0"/>
          <w:numId w:val="16"/>
        </w:numPr>
        <w:ind w:left="1080"/>
        <w:rPr>
          <w:sz w:val="20"/>
          <w:szCs w:val="20"/>
        </w:rPr>
      </w:pPr>
      <w:r>
        <w:rPr>
          <w:sz w:val="20"/>
          <w:szCs w:val="20"/>
          <w:u w:val="single"/>
        </w:rPr>
        <w:t>Mentor</w:t>
      </w:r>
    </w:p>
    <w:p w14:paraId="61A1F33F" w14:textId="28BC78DA" w:rsidR="001614D5" w:rsidRPr="001614D5" w:rsidRDefault="001614D5" w:rsidP="001614D5">
      <w:pPr>
        <w:pStyle w:val="ListParagraph"/>
        <w:numPr>
          <w:ilvl w:val="1"/>
          <w:numId w:val="16"/>
        </w:numPr>
        <w:ind w:left="1440"/>
        <w:rPr>
          <w:sz w:val="20"/>
          <w:szCs w:val="20"/>
        </w:rPr>
      </w:pPr>
      <w:r w:rsidRPr="001614D5">
        <w:rPr>
          <w:sz w:val="20"/>
          <w:szCs w:val="20"/>
        </w:rPr>
        <w:t>Assisted underclassmen in chemical engineering topics and promoting involvement</w:t>
      </w:r>
    </w:p>
    <w:p w14:paraId="021112C6" w14:textId="7B21CBB0" w:rsidR="007C4949" w:rsidRPr="008833B0" w:rsidRDefault="007C4949" w:rsidP="00DE5487">
      <w:pPr>
        <w:pStyle w:val="ListParagraph"/>
        <w:numPr>
          <w:ilvl w:val="0"/>
          <w:numId w:val="16"/>
        </w:numPr>
        <w:ind w:left="1080"/>
        <w:rPr>
          <w:sz w:val="20"/>
          <w:szCs w:val="20"/>
        </w:rPr>
      </w:pPr>
      <w:r w:rsidRPr="008833B0">
        <w:rPr>
          <w:sz w:val="20"/>
          <w:szCs w:val="20"/>
          <w:u w:val="single"/>
        </w:rPr>
        <w:t>Freshman Representative</w:t>
      </w:r>
    </w:p>
    <w:p w14:paraId="591C269A" w14:textId="77777777" w:rsidR="00536927" w:rsidRDefault="007C4949" w:rsidP="001614D5">
      <w:pPr>
        <w:pStyle w:val="ListParagraph"/>
        <w:numPr>
          <w:ilvl w:val="1"/>
          <w:numId w:val="16"/>
        </w:numPr>
        <w:ind w:left="1440"/>
        <w:rPr>
          <w:sz w:val="20"/>
          <w:szCs w:val="20"/>
        </w:rPr>
      </w:pPr>
      <w:r w:rsidRPr="00D27CA1">
        <w:rPr>
          <w:sz w:val="20"/>
          <w:szCs w:val="20"/>
        </w:rPr>
        <w:t xml:space="preserve">Organized events to </w:t>
      </w:r>
      <w:r w:rsidR="00D27CA1">
        <w:rPr>
          <w:sz w:val="20"/>
          <w:szCs w:val="20"/>
        </w:rPr>
        <w:t>promote</w:t>
      </w:r>
      <w:r w:rsidR="00041EEB" w:rsidRPr="00D27CA1">
        <w:rPr>
          <w:sz w:val="20"/>
          <w:szCs w:val="20"/>
        </w:rPr>
        <w:t xml:space="preserve"> retention </w:t>
      </w:r>
      <w:r w:rsidR="00527C48" w:rsidRPr="00D27CA1">
        <w:rPr>
          <w:sz w:val="20"/>
          <w:szCs w:val="20"/>
        </w:rPr>
        <w:t xml:space="preserve">of first year students </w:t>
      </w:r>
      <w:r w:rsidR="00041EEB" w:rsidRPr="00D27CA1">
        <w:rPr>
          <w:sz w:val="20"/>
          <w:szCs w:val="20"/>
        </w:rPr>
        <w:t>within the major</w:t>
      </w:r>
    </w:p>
    <w:p w14:paraId="707EA44F" w14:textId="05E839D8" w:rsidR="00536927" w:rsidRPr="00536927" w:rsidRDefault="00536927" w:rsidP="00536927">
      <w:pPr>
        <w:pStyle w:val="ListParagraph"/>
        <w:numPr>
          <w:ilvl w:val="0"/>
          <w:numId w:val="16"/>
        </w:numPr>
        <w:ind w:left="1080"/>
        <w:rPr>
          <w:sz w:val="20"/>
          <w:szCs w:val="20"/>
        </w:rPr>
      </w:pPr>
      <w:r>
        <w:rPr>
          <w:sz w:val="20"/>
          <w:szCs w:val="20"/>
          <w:u w:val="single"/>
        </w:rPr>
        <w:t>National and Regional Conferences (Professional and Student Chapters)</w:t>
      </w:r>
    </w:p>
    <w:p w14:paraId="3DFF7D96" w14:textId="1748C543" w:rsidR="004E6611" w:rsidRDefault="00536927" w:rsidP="00536927">
      <w:pPr>
        <w:pStyle w:val="ListParagraph"/>
        <w:numPr>
          <w:ilvl w:val="1"/>
          <w:numId w:val="16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Attended multiple skill building workshops </w:t>
      </w:r>
      <w:r w:rsidR="00836CDE">
        <w:rPr>
          <w:sz w:val="20"/>
          <w:szCs w:val="20"/>
        </w:rPr>
        <w:t>and represented the University of Florida</w:t>
      </w:r>
    </w:p>
    <w:p w14:paraId="46AE7828" w14:textId="77777777" w:rsidR="00536927" w:rsidRPr="00536927" w:rsidRDefault="00536927" w:rsidP="00536927">
      <w:pPr>
        <w:rPr>
          <w:sz w:val="10"/>
          <w:szCs w:val="20"/>
        </w:rPr>
      </w:pP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5173"/>
      </w:tblGrid>
      <w:tr w:rsidR="004E6611" w14:paraId="4A43F3C9" w14:textId="77777777" w:rsidTr="00955429">
        <w:tc>
          <w:tcPr>
            <w:tcW w:w="5172" w:type="dxa"/>
          </w:tcPr>
          <w:p w14:paraId="23225C80" w14:textId="4B3A5608" w:rsidR="004E6611" w:rsidRPr="004E6611" w:rsidRDefault="004E6611" w:rsidP="00955429">
            <w:pPr>
              <w:rPr>
                <w:b/>
                <w:sz w:val="20"/>
                <w:szCs w:val="20"/>
              </w:rPr>
            </w:pPr>
            <w:r w:rsidRPr="008833B0">
              <w:rPr>
                <w:b/>
                <w:sz w:val="20"/>
                <w:szCs w:val="20"/>
              </w:rPr>
              <w:t>Team Florida Cycling</w:t>
            </w:r>
          </w:p>
        </w:tc>
        <w:tc>
          <w:tcPr>
            <w:tcW w:w="5173" w:type="dxa"/>
          </w:tcPr>
          <w:p w14:paraId="784355EA" w14:textId="77777777" w:rsidR="004E6611" w:rsidRDefault="004E6611" w:rsidP="00955429">
            <w:pPr>
              <w:jc w:val="right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August 2011</w:t>
            </w:r>
            <w:r w:rsidRPr="008833B0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May 2016</w:t>
            </w:r>
          </w:p>
        </w:tc>
      </w:tr>
    </w:tbl>
    <w:p w14:paraId="649F1C70" w14:textId="12F9EDEB" w:rsidR="007C4949" w:rsidRPr="004E6611" w:rsidRDefault="007C4949" w:rsidP="004E6611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4E6611">
        <w:rPr>
          <w:sz w:val="20"/>
          <w:szCs w:val="20"/>
        </w:rPr>
        <w:t xml:space="preserve">Represented the University of Florida in multiple collegiate mountain bike races </w:t>
      </w:r>
      <w:r w:rsidR="005E0777" w:rsidRPr="004E6611">
        <w:rPr>
          <w:sz w:val="20"/>
          <w:szCs w:val="20"/>
        </w:rPr>
        <w:t>throughout the Southeastern U.S.</w:t>
      </w:r>
    </w:p>
    <w:p w14:paraId="10E621E6" w14:textId="1C62A9EA" w:rsidR="0077427E" w:rsidRPr="008833B0" w:rsidRDefault="0077427E" w:rsidP="00DE548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4E6611">
        <w:rPr>
          <w:b/>
          <w:sz w:val="20"/>
          <w:szCs w:val="20"/>
        </w:rPr>
        <w:t>Webmaster</w:t>
      </w:r>
      <w:r>
        <w:rPr>
          <w:sz w:val="20"/>
          <w:szCs w:val="20"/>
        </w:rPr>
        <w:t xml:space="preserve"> of Team Florida Cycli</w:t>
      </w:r>
      <w:r w:rsidR="005E0777">
        <w:rPr>
          <w:sz w:val="20"/>
          <w:szCs w:val="20"/>
        </w:rPr>
        <w:t>ng from August 2011 to May 2012</w:t>
      </w:r>
    </w:p>
    <w:p w14:paraId="2231C772" w14:textId="77777777" w:rsidR="007C4949" w:rsidRPr="00536927" w:rsidRDefault="007C4949" w:rsidP="00536927">
      <w:pPr>
        <w:rPr>
          <w:b/>
          <w:sz w:val="10"/>
          <w:szCs w:val="20"/>
        </w:rPr>
      </w:pP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5173"/>
      </w:tblGrid>
      <w:tr w:rsidR="004E6611" w14:paraId="680DA4D4" w14:textId="77777777" w:rsidTr="00955429">
        <w:tc>
          <w:tcPr>
            <w:tcW w:w="5172" w:type="dxa"/>
          </w:tcPr>
          <w:p w14:paraId="13584521" w14:textId="0891D698" w:rsidR="004E6611" w:rsidRPr="004E6611" w:rsidRDefault="004E6611" w:rsidP="00955429">
            <w:pPr>
              <w:rPr>
                <w:b/>
                <w:sz w:val="20"/>
                <w:szCs w:val="20"/>
              </w:rPr>
            </w:pPr>
            <w:r w:rsidRPr="008833B0">
              <w:rPr>
                <w:b/>
                <w:sz w:val="20"/>
                <w:szCs w:val="20"/>
              </w:rPr>
              <w:t xml:space="preserve">Assistant Scoutmaster:  </w:t>
            </w:r>
            <w:r>
              <w:rPr>
                <w:sz w:val="20"/>
                <w:szCs w:val="20"/>
              </w:rPr>
              <w:t>Boy Scout</w:t>
            </w:r>
            <w:r w:rsidRPr="008833B0">
              <w:rPr>
                <w:sz w:val="20"/>
                <w:szCs w:val="20"/>
              </w:rPr>
              <w:t xml:space="preserve"> Troop 246 </w:t>
            </w:r>
            <w:r w:rsidRPr="008833B0">
              <w:rPr>
                <w:sz w:val="20"/>
                <w:szCs w:val="20"/>
              </w:rPr>
              <w:tab/>
            </w:r>
          </w:p>
        </w:tc>
        <w:tc>
          <w:tcPr>
            <w:tcW w:w="5173" w:type="dxa"/>
          </w:tcPr>
          <w:p w14:paraId="3C60C90C" w14:textId="60D71D5C" w:rsidR="004E6611" w:rsidRDefault="004E6611" w:rsidP="00955429">
            <w:pPr>
              <w:jc w:val="right"/>
              <w:rPr>
                <w:b/>
                <w:sz w:val="20"/>
                <w:szCs w:val="20"/>
                <w:u w:val="single"/>
              </w:rPr>
            </w:pPr>
            <w:r w:rsidRPr="008833B0">
              <w:rPr>
                <w:b/>
                <w:sz w:val="20"/>
                <w:szCs w:val="20"/>
              </w:rPr>
              <w:t>2011 - Present</w:t>
            </w:r>
          </w:p>
        </w:tc>
      </w:tr>
    </w:tbl>
    <w:p w14:paraId="1C87092A" w14:textId="4FD945A4" w:rsidR="00696BD4" w:rsidRDefault="00DE5487" w:rsidP="007D4113">
      <w:pPr>
        <w:pStyle w:val="ListParagraph"/>
        <w:numPr>
          <w:ilvl w:val="0"/>
          <w:numId w:val="16"/>
        </w:numPr>
        <w:ind w:left="1080"/>
        <w:rPr>
          <w:sz w:val="20"/>
          <w:szCs w:val="20"/>
        </w:rPr>
      </w:pPr>
      <w:r w:rsidRPr="008833B0">
        <w:rPr>
          <w:sz w:val="20"/>
          <w:szCs w:val="20"/>
        </w:rPr>
        <w:t>Assist</w:t>
      </w:r>
      <w:r w:rsidR="00052727">
        <w:rPr>
          <w:sz w:val="20"/>
          <w:szCs w:val="20"/>
        </w:rPr>
        <w:t>ed</w:t>
      </w:r>
      <w:r w:rsidRPr="008833B0">
        <w:rPr>
          <w:sz w:val="20"/>
          <w:szCs w:val="20"/>
        </w:rPr>
        <w:t xml:space="preserve"> with meetings a</w:t>
      </w:r>
      <w:r w:rsidR="008833B0">
        <w:rPr>
          <w:sz w:val="20"/>
          <w:szCs w:val="20"/>
        </w:rPr>
        <w:t>nd the teaching of merit badges</w:t>
      </w:r>
    </w:p>
    <w:p w14:paraId="5C394EB8" w14:textId="5B095939" w:rsidR="001614D5" w:rsidRPr="001614D5" w:rsidRDefault="00052727" w:rsidP="001614D5">
      <w:pPr>
        <w:pStyle w:val="ListParagraph"/>
        <w:numPr>
          <w:ilvl w:val="0"/>
          <w:numId w:val="16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Helped</w:t>
      </w:r>
      <w:r w:rsidR="0048344E">
        <w:rPr>
          <w:sz w:val="20"/>
          <w:szCs w:val="20"/>
        </w:rPr>
        <w:t xml:space="preserve"> and motivated members to successfully achieve the rank of Eagle Scout</w:t>
      </w:r>
    </w:p>
    <w:p w14:paraId="12C32F8C" w14:textId="77777777" w:rsidR="00C45A65" w:rsidRPr="00536927" w:rsidRDefault="00C45A65" w:rsidP="00C45A65">
      <w:pPr>
        <w:rPr>
          <w:b/>
          <w:sz w:val="10"/>
          <w:szCs w:val="20"/>
        </w:rPr>
      </w:pPr>
    </w:p>
    <w:p w14:paraId="13D77199" w14:textId="77777777" w:rsidR="00C45A65" w:rsidRPr="008833B0" w:rsidRDefault="00C45A65" w:rsidP="00C45A65">
      <w:pPr>
        <w:rPr>
          <w:b/>
          <w:sz w:val="20"/>
          <w:szCs w:val="20"/>
        </w:rPr>
      </w:pPr>
      <w:r w:rsidRPr="008833B0">
        <w:rPr>
          <w:b/>
          <w:sz w:val="20"/>
          <w:szCs w:val="20"/>
        </w:rPr>
        <w:t>PROFESSIONAL EXPERIENCE</w:t>
      </w:r>
    </w:p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5173"/>
      </w:tblGrid>
      <w:tr w:rsidR="00C45A65" w14:paraId="3FAF9C2E" w14:textId="77777777" w:rsidTr="00955429">
        <w:tc>
          <w:tcPr>
            <w:tcW w:w="5172" w:type="dxa"/>
          </w:tcPr>
          <w:p w14:paraId="4B2DC91B" w14:textId="77777777" w:rsidR="00C45A65" w:rsidRDefault="00C45A65" w:rsidP="00955429">
            <w:pPr>
              <w:rPr>
                <w:b/>
                <w:sz w:val="20"/>
                <w:szCs w:val="20"/>
                <w:u w:val="single"/>
              </w:rPr>
            </w:pPr>
            <w:r w:rsidRPr="008833B0">
              <w:rPr>
                <w:b/>
                <w:sz w:val="20"/>
                <w:szCs w:val="20"/>
              </w:rPr>
              <w:t>Food Service Worker</w:t>
            </w:r>
          </w:p>
        </w:tc>
        <w:tc>
          <w:tcPr>
            <w:tcW w:w="5173" w:type="dxa"/>
          </w:tcPr>
          <w:p w14:paraId="3688F86F" w14:textId="77777777" w:rsidR="00C45A65" w:rsidRDefault="00C45A65" w:rsidP="00955429">
            <w:pPr>
              <w:jc w:val="right"/>
              <w:rPr>
                <w:b/>
                <w:sz w:val="20"/>
                <w:szCs w:val="20"/>
                <w:u w:val="single"/>
              </w:rPr>
            </w:pPr>
            <w:r w:rsidRPr="008833B0">
              <w:rPr>
                <w:b/>
                <w:sz w:val="20"/>
                <w:szCs w:val="20"/>
              </w:rPr>
              <w:t xml:space="preserve">August 2014 – </w:t>
            </w:r>
            <w:r>
              <w:rPr>
                <w:b/>
                <w:sz w:val="20"/>
                <w:szCs w:val="20"/>
              </w:rPr>
              <w:t>August 2015</w:t>
            </w:r>
          </w:p>
        </w:tc>
      </w:tr>
    </w:tbl>
    <w:p w14:paraId="4F077317" w14:textId="77777777" w:rsidR="00C45A65" w:rsidRPr="008833B0" w:rsidRDefault="00C45A65" w:rsidP="00C45A65">
      <w:pPr>
        <w:ind w:left="1170" w:hanging="720"/>
        <w:rPr>
          <w:sz w:val="20"/>
          <w:szCs w:val="20"/>
        </w:rPr>
      </w:pPr>
      <w:r w:rsidRPr="008833B0">
        <w:rPr>
          <w:b/>
          <w:sz w:val="20"/>
          <w:szCs w:val="20"/>
        </w:rPr>
        <w:t xml:space="preserve">Chick-Fil-A, </w:t>
      </w:r>
      <w:r w:rsidRPr="008833B0">
        <w:rPr>
          <w:sz w:val="20"/>
          <w:szCs w:val="20"/>
        </w:rPr>
        <w:t>Aramark, Gainesville, Florida</w:t>
      </w:r>
      <w:r>
        <w:rPr>
          <w:sz w:val="20"/>
          <w:szCs w:val="20"/>
        </w:rPr>
        <w:t>/Tampa, Florida</w:t>
      </w:r>
    </w:p>
    <w:p w14:paraId="6BD72626" w14:textId="77777777" w:rsidR="00C45A65" w:rsidRPr="00942046" w:rsidRDefault="00C45A65" w:rsidP="00C45A65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942046">
        <w:rPr>
          <w:sz w:val="20"/>
          <w:szCs w:val="20"/>
        </w:rPr>
        <w:t xml:space="preserve">Responsible for food </w:t>
      </w:r>
      <w:r>
        <w:rPr>
          <w:sz w:val="20"/>
          <w:szCs w:val="20"/>
        </w:rPr>
        <w:t>cooking, preparation, and maintaining</w:t>
      </w:r>
      <w:r w:rsidRPr="00942046">
        <w:rPr>
          <w:sz w:val="20"/>
          <w:szCs w:val="20"/>
        </w:rPr>
        <w:t xml:space="preserve"> efficient production in f</w:t>
      </w:r>
      <w:r>
        <w:rPr>
          <w:sz w:val="20"/>
          <w:szCs w:val="20"/>
        </w:rPr>
        <w:t>ast-paced</w:t>
      </w:r>
      <w:r w:rsidRPr="00942046">
        <w:rPr>
          <w:sz w:val="20"/>
          <w:szCs w:val="20"/>
        </w:rPr>
        <w:t xml:space="preserve"> environment</w:t>
      </w:r>
    </w:p>
    <w:p w14:paraId="37DF761E" w14:textId="77777777" w:rsidR="00C45A65" w:rsidRDefault="00C45A65" w:rsidP="00C45A6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Cooperated with managers and other staff in running store effectively and resolving conflicts</w:t>
      </w:r>
    </w:p>
    <w:p w14:paraId="1B808280" w14:textId="77777777" w:rsidR="0047421B" w:rsidRPr="00536927" w:rsidRDefault="0047421B" w:rsidP="0047421B">
      <w:pPr>
        <w:rPr>
          <w:sz w:val="10"/>
          <w:szCs w:val="20"/>
        </w:rPr>
      </w:pPr>
    </w:p>
    <w:p w14:paraId="0CD211FE" w14:textId="283E3B5D" w:rsidR="00A13A13" w:rsidRPr="008833B0" w:rsidRDefault="00A13A13" w:rsidP="00A13A13">
      <w:pPr>
        <w:rPr>
          <w:sz w:val="20"/>
          <w:szCs w:val="20"/>
        </w:rPr>
      </w:pPr>
      <w:r w:rsidRPr="008833B0">
        <w:rPr>
          <w:b/>
          <w:sz w:val="20"/>
          <w:szCs w:val="20"/>
        </w:rPr>
        <w:t>AWARDS</w:t>
      </w:r>
    </w:p>
    <w:p w14:paraId="2F02A46B" w14:textId="5D92F1AB" w:rsidR="0047421B" w:rsidRPr="001614D5" w:rsidRDefault="001614D5" w:rsidP="00955429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614D5">
        <w:rPr>
          <w:sz w:val="20"/>
          <w:szCs w:val="20"/>
        </w:rPr>
        <w:t>Eagle Scout (2011)</w:t>
      </w:r>
      <w:r>
        <w:rPr>
          <w:sz w:val="20"/>
          <w:szCs w:val="20"/>
        </w:rPr>
        <w:t xml:space="preserve">, </w:t>
      </w:r>
      <w:r w:rsidR="00A13A13" w:rsidRPr="001614D5">
        <w:rPr>
          <w:sz w:val="20"/>
          <w:szCs w:val="20"/>
        </w:rPr>
        <w:t>Dean’s List (2013</w:t>
      </w:r>
      <w:r w:rsidR="00073337" w:rsidRPr="001614D5">
        <w:rPr>
          <w:sz w:val="20"/>
          <w:szCs w:val="20"/>
        </w:rPr>
        <w:t>)</w:t>
      </w:r>
      <w:r w:rsidRPr="001614D5">
        <w:rPr>
          <w:sz w:val="20"/>
          <w:szCs w:val="20"/>
        </w:rPr>
        <w:t xml:space="preserve">, </w:t>
      </w:r>
      <w:r w:rsidR="00A13A13" w:rsidRPr="001614D5">
        <w:rPr>
          <w:sz w:val="20"/>
          <w:szCs w:val="20"/>
        </w:rPr>
        <w:t>Process Engineering Certification (2013)</w:t>
      </w:r>
    </w:p>
    <w:sectPr w:rsidR="0047421B" w:rsidRPr="001614D5" w:rsidSect="00574F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53152" w14:textId="77777777" w:rsidR="0049724C" w:rsidRDefault="0049724C" w:rsidP="00A26204">
      <w:r>
        <w:separator/>
      </w:r>
    </w:p>
  </w:endnote>
  <w:endnote w:type="continuationSeparator" w:id="0">
    <w:p w14:paraId="7167CE21" w14:textId="77777777" w:rsidR="0049724C" w:rsidRDefault="0049724C" w:rsidP="00A2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1D2B0A" w14:textId="77777777" w:rsidR="0049724C" w:rsidRDefault="0049724C" w:rsidP="00A26204">
      <w:r>
        <w:separator/>
      </w:r>
    </w:p>
  </w:footnote>
  <w:footnote w:type="continuationSeparator" w:id="0">
    <w:p w14:paraId="5FF27C83" w14:textId="77777777" w:rsidR="0049724C" w:rsidRDefault="0049724C" w:rsidP="00A2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374B"/>
    <w:multiLevelType w:val="hybridMultilevel"/>
    <w:tmpl w:val="CAE2F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A673C33"/>
    <w:multiLevelType w:val="hybridMultilevel"/>
    <w:tmpl w:val="468E4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721250"/>
    <w:multiLevelType w:val="hybridMultilevel"/>
    <w:tmpl w:val="920C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104F2"/>
    <w:multiLevelType w:val="hybridMultilevel"/>
    <w:tmpl w:val="F2A67B5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9285553"/>
    <w:multiLevelType w:val="hybridMultilevel"/>
    <w:tmpl w:val="5032F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005ED0"/>
    <w:multiLevelType w:val="hybridMultilevel"/>
    <w:tmpl w:val="261C5E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700530"/>
    <w:multiLevelType w:val="hybridMultilevel"/>
    <w:tmpl w:val="8F18F9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0E06C5E"/>
    <w:multiLevelType w:val="hybridMultilevel"/>
    <w:tmpl w:val="636488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171180F"/>
    <w:multiLevelType w:val="hybridMultilevel"/>
    <w:tmpl w:val="6EAAEB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4E819D5"/>
    <w:multiLevelType w:val="hybridMultilevel"/>
    <w:tmpl w:val="919813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0838A7"/>
    <w:multiLevelType w:val="hybridMultilevel"/>
    <w:tmpl w:val="5964CC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09573E"/>
    <w:multiLevelType w:val="hybridMultilevel"/>
    <w:tmpl w:val="38B87B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25791B"/>
    <w:multiLevelType w:val="hybridMultilevel"/>
    <w:tmpl w:val="6B66A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D90986"/>
    <w:multiLevelType w:val="hybridMultilevel"/>
    <w:tmpl w:val="EFC87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90537C"/>
    <w:multiLevelType w:val="hybridMultilevel"/>
    <w:tmpl w:val="1C58C9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4A212A7A"/>
    <w:multiLevelType w:val="hybridMultilevel"/>
    <w:tmpl w:val="AF10A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747321"/>
    <w:multiLevelType w:val="hybridMultilevel"/>
    <w:tmpl w:val="79EA7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964DCE"/>
    <w:multiLevelType w:val="hybridMultilevel"/>
    <w:tmpl w:val="B7E682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0E7B0A"/>
    <w:multiLevelType w:val="hybridMultilevel"/>
    <w:tmpl w:val="6F1E4D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FA75D3C"/>
    <w:multiLevelType w:val="hybridMultilevel"/>
    <w:tmpl w:val="12663A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BC77E4"/>
    <w:multiLevelType w:val="hybridMultilevel"/>
    <w:tmpl w:val="5F20E1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6F49120E"/>
    <w:multiLevelType w:val="hybridMultilevel"/>
    <w:tmpl w:val="02AE2E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1866E27"/>
    <w:multiLevelType w:val="hybridMultilevel"/>
    <w:tmpl w:val="40B84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A36AC3"/>
    <w:multiLevelType w:val="hybridMultilevel"/>
    <w:tmpl w:val="0D6E74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BC16B49"/>
    <w:multiLevelType w:val="hybridMultilevel"/>
    <w:tmpl w:val="27DC71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FBE6070"/>
    <w:multiLevelType w:val="hybridMultilevel"/>
    <w:tmpl w:val="56E272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6"/>
  </w:num>
  <w:num w:numId="4">
    <w:abstractNumId w:val="1"/>
  </w:num>
  <w:num w:numId="5">
    <w:abstractNumId w:val="21"/>
  </w:num>
  <w:num w:numId="6">
    <w:abstractNumId w:val="19"/>
  </w:num>
  <w:num w:numId="7">
    <w:abstractNumId w:val="11"/>
  </w:num>
  <w:num w:numId="8">
    <w:abstractNumId w:val="5"/>
  </w:num>
  <w:num w:numId="9">
    <w:abstractNumId w:val="25"/>
  </w:num>
  <w:num w:numId="10">
    <w:abstractNumId w:val="9"/>
  </w:num>
  <w:num w:numId="11">
    <w:abstractNumId w:val="18"/>
  </w:num>
  <w:num w:numId="12">
    <w:abstractNumId w:val="12"/>
  </w:num>
  <w:num w:numId="13">
    <w:abstractNumId w:val="10"/>
  </w:num>
  <w:num w:numId="14">
    <w:abstractNumId w:val="24"/>
  </w:num>
  <w:num w:numId="15">
    <w:abstractNumId w:val="7"/>
  </w:num>
  <w:num w:numId="16">
    <w:abstractNumId w:val="17"/>
  </w:num>
  <w:num w:numId="17">
    <w:abstractNumId w:val="15"/>
  </w:num>
  <w:num w:numId="18">
    <w:abstractNumId w:val="13"/>
  </w:num>
  <w:num w:numId="19">
    <w:abstractNumId w:val="2"/>
  </w:num>
  <w:num w:numId="20">
    <w:abstractNumId w:val="20"/>
  </w:num>
  <w:num w:numId="21">
    <w:abstractNumId w:val="22"/>
  </w:num>
  <w:num w:numId="22">
    <w:abstractNumId w:val="0"/>
  </w:num>
  <w:num w:numId="23">
    <w:abstractNumId w:val="8"/>
  </w:num>
  <w:num w:numId="24">
    <w:abstractNumId w:val="14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04"/>
    <w:rsid w:val="0001138D"/>
    <w:rsid w:val="000300A6"/>
    <w:rsid w:val="00034A3C"/>
    <w:rsid w:val="00041EEB"/>
    <w:rsid w:val="00052727"/>
    <w:rsid w:val="00055C64"/>
    <w:rsid w:val="00066F51"/>
    <w:rsid w:val="00072BA2"/>
    <w:rsid w:val="00072FF6"/>
    <w:rsid w:val="00073337"/>
    <w:rsid w:val="00074A76"/>
    <w:rsid w:val="00080AB3"/>
    <w:rsid w:val="000962D0"/>
    <w:rsid w:val="000A7E81"/>
    <w:rsid w:val="000B1AA7"/>
    <w:rsid w:val="000C005A"/>
    <w:rsid w:val="000C4061"/>
    <w:rsid w:val="000D50DB"/>
    <w:rsid w:val="000E38CA"/>
    <w:rsid w:val="000F3FA1"/>
    <w:rsid w:val="000F7F88"/>
    <w:rsid w:val="00103556"/>
    <w:rsid w:val="001148E6"/>
    <w:rsid w:val="001342B1"/>
    <w:rsid w:val="0014251A"/>
    <w:rsid w:val="00146D87"/>
    <w:rsid w:val="00147253"/>
    <w:rsid w:val="001614D5"/>
    <w:rsid w:val="001813E3"/>
    <w:rsid w:val="001868BB"/>
    <w:rsid w:val="00194463"/>
    <w:rsid w:val="00195F0F"/>
    <w:rsid w:val="001A4F4D"/>
    <w:rsid w:val="001A606C"/>
    <w:rsid w:val="001B10F9"/>
    <w:rsid w:val="001B2D7C"/>
    <w:rsid w:val="001D60E4"/>
    <w:rsid w:val="001F60D8"/>
    <w:rsid w:val="00202538"/>
    <w:rsid w:val="00235D4B"/>
    <w:rsid w:val="00262AD8"/>
    <w:rsid w:val="002664FF"/>
    <w:rsid w:val="00270866"/>
    <w:rsid w:val="002711B1"/>
    <w:rsid w:val="00273B6B"/>
    <w:rsid w:val="0027650C"/>
    <w:rsid w:val="002775A9"/>
    <w:rsid w:val="00290E87"/>
    <w:rsid w:val="002A22C2"/>
    <w:rsid w:val="002A3559"/>
    <w:rsid w:val="002A6C5E"/>
    <w:rsid w:val="002A7F8B"/>
    <w:rsid w:val="002D1AB6"/>
    <w:rsid w:val="002D7086"/>
    <w:rsid w:val="002F5465"/>
    <w:rsid w:val="00305583"/>
    <w:rsid w:val="0031328D"/>
    <w:rsid w:val="00314101"/>
    <w:rsid w:val="00317C07"/>
    <w:rsid w:val="00351250"/>
    <w:rsid w:val="00352598"/>
    <w:rsid w:val="00360576"/>
    <w:rsid w:val="003624CD"/>
    <w:rsid w:val="003669FD"/>
    <w:rsid w:val="00370A77"/>
    <w:rsid w:val="00382D60"/>
    <w:rsid w:val="00386D3E"/>
    <w:rsid w:val="003978C8"/>
    <w:rsid w:val="003A09DD"/>
    <w:rsid w:val="003A26BF"/>
    <w:rsid w:val="003A2CD1"/>
    <w:rsid w:val="003B1243"/>
    <w:rsid w:val="003C3C07"/>
    <w:rsid w:val="003C7409"/>
    <w:rsid w:val="003D531B"/>
    <w:rsid w:val="003D57BC"/>
    <w:rsid w:val="003E0212"/>
    <w:rsid w:val="003F1C9F"/>
    <w:rsid w:val="004035C7"/>
    <w:rsid w:val="004101EE"/>
    <w:rsid w:val="00412CEE"/>
    <w:rsid w:val="0042079E"/>
    <w:rsid w:val="004211FF"/>
    <w:rsid w:val="00454FCF"/>
    <w:rsid w:val="00457ABB"/>
    <w:rsid w:val="00467075"/>
    <w:rsid w:val="0047421B"/>
    <w:rsid w:val="004760CB"/>
    <w:rsid w:val="0047726C"/>
    <w:rsid w:val="0048344E"/>
    <w:rsid w:val="00484C35"/>
    <w:rsid w:val="004965E1"/>
    <w:rsid w:val="0049724C"/>
    <w:rsid w:val="004A006F"/>
    <w:rsid w:val="004A3D6E"/>
    <w:rsid w:val="004B4A18"/>
    <w:rsid w:val="004C0DD6"/>
    <w:rsid w:val="004D0FC1"/>
    <w:rsid w:val="004E4F98"/>
    <w:rsid w:val="004E6611"/>
    <w:rsid w:val="004F5724"/>
    <w:rsid w:val="005001EA"/>
    <w:rsid w:val="00527C48"/>
    <w:rsid w:val="00530F17"/>
    <w:rsid w:val="00531D28"/>
    <w:rsid w:val="00536927"/>
    <w:rsid w:val="00547BDB"/>
    <w:rsid w:val="0055283E"/>
    <w:rsid w:val="00556206"/>
    <w:rsid w:val="00573EF1"/>
    <w:rsid w:val="00574A8B"/>
    <w:rsid w:val="00574FC2"/>
    <w:rsid w:val="005829A3"/>
    <w:rsid w:val="00585425"/>
    <w:rsid w:val="005859A5"/>
    <w:rsid w:val="00592725"/>
    <w:rsid w:val="00593C9A"/>
    <w:rsid w:val="005B2B85"/>
    <w:rsid w:val="005E0777"/>
    <w:rsid w:val="005E141F"/>
    <w:rsid w:val="006014EE"/>
    <w:rsid w:val="00602B6A"/>
    <w:rsid w:val="0060589E"/>
    <w:rsid w:val="00644742"/>
    <w:rsid w:val="00645729"/>
    <w:rsid w:val="0065485D"/>
    <w:rsid w:val="00655791"/>
    <w:rsid w:val="0066613B"/>
    <w:rsid w:val="00671A73"/>
    <w:rsid w:val="00674644"/>
    <w:rsid w:val="00696BD4"/>
    <w:rsid w:val="006A69CA"/>
    <w:rsid w:val="006B12EE"/>
    <w:rsid w:val="006B3E74"/>
    <w:rsid w:val="006C2D84"/>
    <w:rsid w:val="006C662A"/>
    <w:rsid w:val="006E36C0"/>
    <w:rsid w:val="006F6380"/>
    <w:rsid w:val="00703F7D"/>
    <w:rsid w:val="00706477"/>
    <w:rsid w:val="00707E2A"/>
    <w:rsid w:val="007259C0"/>
    <w:rsid w:val="0072701E"/>
    <w:rsid w:val="007407DB"/>
    <w:rsid w:val="007427D1"/>
    <w:rsid w:val="00751AEC"/>
    <w:rsid w:val="007530A4"/>
    <w:rsid w:val="0077427E"/>
    <w:rsid w:val="00777C56"/>
    <w:rsid w:val="00782A64"/>
    <w:rsid w:val="00793D3F"/>
    <w:rsid w:val="007961C7"/>
    <w:rsid w:val="007A66BA"/>
    <w:rsid w:val="007B1CF8"/>
    <w:rsid w:val="007B7B34"/>
    <w:rsid w:val="007C114C"/>
    <w:rsid w:val="007C2F53"/>
    <w:rsid w:val="007C4949"/>
    <w:rsid w:val="007D199D"/>
    <w:rsid w:val="007D30EC"/>
    <w:rsid w:val="007D4113"/>
    <w:rsid w:val="007F603D"/>
    <w:rsid w:val="008028C6"/>
    <w:rsid w:val="00803EDA"/>
    <w:rsid w:val="0080423E"/>
    <w:rsid w:val="00812087"/>
    <w:rsid w:val="00814A78"/>
    <w:rsid w:val="0081567E"/>
    <w:rsid w:val="00836CDE"/>
    <w:rsid w:val="0084032C"/>
    <w:rsid w:val="00841B32"/>
    <w:rsid w:val="008452DA"/>
    <w:rsid w:val="00847163"/>
    <w:rsid w:val="00856139"/>
    <w:rsid w:val="00871096"/>
    <w:rsid w:val="008762D5"/>
    <w:rsid w:val="008833B0"/>
    <w:rsid w:val="00885E0D"/>
    <w:rsid w:val="00887767"/>
    <w:rsid w:val="0089237D"/>
    <w:rsid w:val="0089297F"/>
    <w:rsid w:val="0089640C"/>
    <w:rsid w:val="00897147"/>
    <w:rsid w:val="008A7E69"/>
    <w:rsid w:val="008C32DE"/>
    <w:rsid w:val="008C444B"/>
    <w:rsid w:val="008D1187"/>
    <w:rsid w:val="008E0D10"/>
    <w:rsid w:val="008E5F4B"/>
    <w:rsid w:val="008F356A"/>
    <w:rsid w:val="008F5A1C"/>
    <w:rsid w:val="008F5D44"/>
    <w:rsid w:val="008F7585"/>
    <w:rsid w:val="00907960"/>
    <w:rsid w:val="00910F4D"/>
    <w:rsid w:val="00914687"/>
    <w:rsid w:val="009226F4"/>
    <w:rsid w:val="00932F16"/>
    <w:rsid w:val="00942046"/>
    <w:rsid w:val="009531A3"/>
    <w:rsid w:val="00955429"/>
    <w:rsid w:val="00963374"/>
    <w:rsid w:val="0096754F"/>
    <w:rsid w:val="00972A59"/>
    <w:rsid w:val="009843B4"/>
    <w:rsid w:val="00985DBB"/>
    <w:rsid w:val="00992327"/>
    <w:rsid w:val="009A6187"/>
    <w:rsid w:val="009C642E"/>
    <w:rsid w:val="009D0C24"/>
    <w:rsid w:val="00A00619"/>
    <w:rsid w:val="00A03C12"/>
    <w:rsid w:val="00A05CE4"/>
    <w:rsid w:val="00A06C03"/>
    <w:rsid w:val="00A13A13"/>
    <w:rsid w:val="00A14595"/>
    <w:rsid w:val="00A223B1"/>
    <w:rsid w:val="00A26204"/>
    <w:rsid w:val="00A33B69"/>
    <w:rsid w:val="00A35395"/>
    <w:rsid w:val="00A47F7D"/>
    <w:rsid w:val="00A544CB"/>
    <w:rsid w:val="00A57343"/>
    <w:rsid w:val="00A734D0"/>
    <w:rsid w:val="00A8290E"/>
    <w:rsid w:val="00A92030"/>
    <w:rsid w:val="00A94298"/>
    <w:rsid w:val="00A97409"/>
    <w:rsid w:val="00AE2B14"/>
    <w:rsid w:val="00AF167B"/>
    <w:rsid w:val="00B02F70"/>
    <w:rsid w:val="00B04BFD"/>
    <w:rsid w:val="00B06662"/>
    <w:rsid w:val="00B06980"/>
    <w:rsid w:val="00B22BC7"/>
    <w:rsid w:val="00B24DB0"/>
    <w:rsid w:val="00B31023"/>
    <w:rsid w:val="00B31C5F"/>
    <w:rsid w:val="00B32415"/>
    <w:rsid w:val="00B436F3"/>
    <w:rsid w:val="00B43E96"/>
    <w:rsid w:val="00B47813"/>
    <w:rsid w:val="00B54C5C"/>
    <w:rsid w:val="00B75DA1"/>
    <w:rsid w:val="00B83636"/>
    <w:rsid w:val="00B95193"/>
    <w:rsid w:val="00BA2218"/>
    <w:rsid w:val="00BA3363"/>
    <w:rsid w:val="00BB463B"/>
    <w:rsid w:val="00BD2846"/>
    <w:rsid w:val="00BD6ECE"/>
    <w:rsid w:val="00BE7558"/>
    <w:rsid w:val="00C0755D"/>
    <w:rsid w:val="00C27E36"/>
    <w:rsid w:val="00C459DA"/>
    <w:rsid w:val="00C45A65"/>
    <w:rsid w:val="00C50292"/>
    <w:rsid w:val="00C52D1A"/>
    <w:rsid w:val="00C540B8"/>
    <w:rsid w:val="00C54691"/>
    <w:rsid w:val="00C909CD"/>
    <w:rsid w:val="00C92897"/>
    <w:rsid w:val="00C9606B"/>
    <w:rsid w:val="00C97F05"/>
    <w:rsid w:val="00CB2054"/>
    <w:rsid w:val="00CB3D63"/>
    <w:rsid w:val="00CB595B"/>
    <w:rsid w:val="00CC0649"/>
    <w:rsid w:val="00CC3C99"/>
    <w:rsid w:val="00CD0DE5"/>
    <w:rsid w:val="00CD1B2C"/>
    <w:rsid w:val="00CE19B7"/>
    <w:rsid w:val="00CE6395"/>
    <w:rsid w:val="00CF2CF3"/>
    <w:rsid w:val="00D01537"/>
    <w:rsid w:val="00D06838"/>
    <w:rsid w:val="00D115E1"/>
    <w:rsid w:val="00D12A44"/>
    <w:rsid w:val="00D20130"/>
    <w:rsid w:val="00D2265C"/>
    <w:rsid w:val="00D24894"/>
    <w:rsid w:val="00D27CA1"/>
    <w:rsid w:val="00D45F1C"/>
    <w:rsid w:val="00D61A04"/>
    <w:rsid w:val="00D66D0C"/>
    <w:rsid w:val="00D67642"/>
    <w:rsid w:val="00D71B1E"/>
    <w:rsid w:val="00D80FF9"/>
    <w:rsid w:val="00D94085"/>
    <w:rsid w:val="00DA7373"/>
    <w:rsid w:val="00DB41F4"/>
    <w:rsid w:val="00DB6360"/>
    <w:rsid w:val="00DC6B0E"/>
    <w:rsid w:val="00DD19D3"/>
    <w:rsid w:val="00DD3A26"/>
    <w:rsid w:val="00DD6506"/>
    <w:rsid w:val="00DE10C3"/>
    <w:rsid w:val="00DE5487"/>
    <w:rsid w:val="00DE6CDE"/>
    <w:rsid w:val="00DF0834"/>
    <w:rsid w:val="00DF1F33"/>
    <w:rsid w:val="00E01913"/>
    <w:rsid w:val="00E04F70"/>
    <w:rsid w:val="00E10229"/>
    <w:rsid w:val="00E22565"/>
    <w:rsid w:val="00E2343B"/>
    <w:rsid w:val="00E24602"/>
    <w:rsid w:val="00E264E1"/>
    <w:rsid w:val="00E423DF"/>
    <w:rsid w:val="00E50741"/>
    <w:rsid w:val="00E75463"/>
    <w:rsid w:val="00E85EDC"/>
    <w:rsid w:val="00E87E6A"/>
    <w:rsid w:val="00E95A52"/>
    <w:rsid w:val="00EA4A58"/>
    <w:rsid w:val="00EA4C96"/>
    <w:rsid w:val="00EB6210"/>
    <w:rsid w:val="00EC226F"/>
    <w:rsid w:val="00EC634E"/>
    <w:rsid w:val="00ED2B50"/>
    <w:rsid w:val="00ED367A"/>
    <w:rsid w:val="00EE0BDD"/>
    <w:rsid w:val="00F0695F"/>
    <w:rsid w:val="00F21101"/>
    <w:rsid w:val="00F2684E"/>
    <w:rsid w:val="00F30088"/>
    <w:rsid w:val="00F43092"/>
    <w:rsid w:val="00F71B02"/>
    <w:rsid w:val="00F72503"/>
    <w:rsid w:val="00F76210"/>
    <w:rsid w:val="00F81522"/>
    <w:rsid w:val="00F94BAB"/>
    <w:rsid w:val="00F95C0C"/>
    <w:rsid w:val="00F975D6"/>
    <w:rsid w:val="00FB2EB5"/>
    <w:rsid w:val="00FB6962"/>
    <w:rsid w:val="00FC140F"/>
    <w:rsid w:val="00FC324B"/>
    <w:rsid w:val="00FC5A15"/>
    <w:rsid w:val="00FC7824"/>
    <w:rsid w:val="00FD3485"/>
    <w:rsid w:val="00FD4BA4"/>
    <w:rsid w:val="00FE0769"/>
    <w:rsid w:val="00FE6833"/>
    <w:rsid w:val="00FE795A"/>
    <w:rsid w:val="00FF308C"/>
    <w:rsid w:val="00FF5993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2C8A"/>
  <w15:docId w15:val="{AC115328-FB5B-4641-8BFB-52C96E86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0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204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6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204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62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465"/>
    <w:pPr>
      <w:ind w:left="720"/>
      <w:contextualSpacing/>
    </w:pPr>
  </w:style>
  <w:style w:type="character" w:customStyle="1" w:styleId="textxxlarge1">
    <w:name w:val="text_xxlarge1"/>
    <w:basedOn w:val="DefaultParagraphFont"/>
    <w:rsid w:val="00DD6506"/>
    <w:rPr>
      <w:rFonts w:ascii="Arial" w:hAnsi="Arial" w:cs="Arial" w:hint="default"/>
      <w:sz w:val="27"/>
      <w:szCs w:val="27"/>
    </w:rPr>
  </w:style>
  <w:style w:type="character" w:styleId="CommentReference">
    <w:name w:val="annotation reference"/>
    <w:basedOn w:val="DefaultParagraphFont"/>
    <w:uiPriority w:val="99"/>
    <w:semiHidden/>
    <w:unhideWhenUsed/>
    <w:rsid w:val="006B3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E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E7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E7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74"/>
    <w:rPr>
      <w:rFonts w:ascii="Tahoma" w:eastAsia="Times New Roman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CB595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7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tar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45752-5C7D-45FA-9288-604D15267097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63AE48C7-7465-443D-95B2-9A664160E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</Template>
  <TotalTime>18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Application Acceleration Program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Stark</dc:creator>
  <cp:keywords/>
  <dc:description/>
  <cp:lastModifiedBy>Travis Stark</cp:lastModifiedBy>
  <cp:revision>4</cp:revision>
  <cp:lastPrinted>2016-06-25T15:54:00Z</cp:lastPrinted>
  <dcterms:created xsi:type="dcterms:W3CDTF">2016-06-25T15:54:00Z</dcterms:created>
  <dcterms:modified xsi:type="dcterms:W3CDTF">2016-06-25T16:12:00Z</dcterms:modified>
</cp:coreProperties>
</file>